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2956" w14:textId="7EA7C613" w:rsidR="00510C3F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 xml:space="preserve">Checksum Verification </w:t>
      </w:r>
    </w:p>
    <w:p w14:paraId="15C4AF18" w14:textId="357DD96D" w:rsidR="007328F8" w:rsidRDefault="007328F8" w:rsidP="007328F8"/>
    <w:p w14:paraId="380AFCCB" w14:textId="652EC801" w:rsidR="007328F8" w:rsidRDefault="007328F8" w:rsidP="007328F8">
      <w:pPr>
        <w:jc w:val="center"/>
      </w:pPr>
      <w:r>
        <w:t>Richard Howell</w:t>
      </w:r>
    </w:p>
    <w:p w14:paraId="4EBBB70A" w14:textId="293E3D46" w:rsidR="007328F8" w:rsidRDefault="007328F8" w:rsidP="007328F8">
      <w:pPr>
        <w:jc w:val="center"/>
      </w:pPr>
      <w:r>
        <w:t>CS-305</w:t>
      </w:r>
    </w:p>
    <w:p w14:paraId="53C17BEC" w14:textId="4E6D384F" w:rsidR="007328F8" w:rsidRDefault="007328F8" w:rsidP="007328F8">
      <w:pPr>
        <w:jc w:val="center"/>
      </w:pPr>
      <w:r>
        <w:t>SNHU</w:t>
      </w:r>
    </w:p>
    <w:p w14:paraId="4F161606" w14:textId="244BD581" w:rsidR="007328F8" w:rsidRPr="007328F8" w:rsidRDefault="007328F8" w:rsidP="007328F8">
      <w:pPr>
        <w:jc w:val="center"/>
      </w:pPr>
      <w:r>
        <w:t>1/30/2023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3EDD814" w14:textId="77777777" w:rsidR="00E91FB2" w:rsidRPr="00E91FB2" w:rsidRDefault="001C6ACB" w:rsidP="00E91FB2">
      <w:pPr>
        <w:pStyle w:val="Heading2"/>
      </w:pPr>
      <w:r w:rsidRPr="00E91FB2">
        <w:t>Instructions</w:t>
      </w:r>
    </w:p>
    <w:p w14:paraId="40D07DAA" w14:textId="0D5F1D0D" w:rsidR="001C6ACB" w:rsidRPr="008F1ED6" w:rsidRDefault="00D539BB" w:rsidP="001C6ACB">
      <w:pPr>
        <w:spacing w:after="0" w:line="240" w:lineRule="auto"/>
        <w:rPr>
          <w:rFonts w:ascii="Calibri" w:hAnsi="Calibri" w:cs="Calibri"/>
          <w:b/>
          <w:bCs/>
          <w:sz w:val="22"/>
        </w:rPr>
      </w:pPr>
      <w:r w:rsidRPr="008F1ED6">
        <w:rPr>
          <w:rFonts w:ascii="Calibri" w:hAnsi="Calibri" w:cs="Calibri"/>
          <w:sz w:val="22"/>
        </w:rPr>
        <w:t>Using the instruction</w:t>
      </w:r>
      <w:r w:rsidR="00713294" w:rsidRPr="008F1ED6">
        <w:rPr>
          <w:rFonts w:ascii="Calibri" w:hAnsi="Calibri" w:cs="Calibri"/>
          <w:sz w:val="22"/>
        </w:rPr>
        <w:t>s</w:t>
      </w:r>
      <w:r w:rsidRPr="008F1ED6">
        <w:rPr>
          <w:rFonts w:ascii="Calibri" w:hAnsi="Calibri" w:cs="Calibri"/>
          <w:sz w:val="22"/>
        </w:rPr>
        <w:t xml:space="preserve"> from the</w:t>
      </w:r>
      <w:r w:rsidRPr="008F1ED6">
        <w:rPr>
          <w:rFonts w:ascii="Calibri" w:hAnsi="Calibri" w:cs="Calibri"/>
          <w:b/>
          <w:bCs/>
          <w:sz w:val="22"/>
        </w:rPr>
        <w:t xml:space="preserve"> </w:t>
      </w:r>
      <w:r w:rsidRPr="008F1ED6">
        <w:rPr>
          <w:rFonts w:ascii="Calibri" w:hAnsi="Calibri" w:cs="Calibri"/>
          <w:sz w:val="22"/>
        </w:rPr>
        <w:t>Module Five Coding Assignment Checksum Verification Guidelines and Rubric, r</w:t>
      </w:r>
      <w:r w:rsidR="001C6ACB" w:rsidRPr="008F1ED6">
        <w:rPr>
          <w:rFonts w:ascii="Calibri" w:hAnsi="Calibri" w:cs="Calibri"/>
          <w:sz w:val="22"/>
        </w:rPr>
        <w:t xml:space="preserve">eplace the bracketed text with </w:t>
      </w:r>
      <w:r w:rsidR="002833FF">
        <w:rPr>
          <w:rFonts w:ascii="Calibri" w:hAnsi="Calibri" w:cs="Calibri"/>
          <w:sz w:val="22"/>
        </w:rPr>
        <w:t>the relevant information in your own words</w:t>
      </w:r>
      <w:r w:rsidR="001C6ACB" w:rsidRPr="008F1ED6">
        <w:rPr>
          <w:rFonts w:ascii="Calibri" w:hAnsi="Calibri" w:cs="Calibri"/>
          <w:sz w:val="22"/>
        </w:rPr>
        <w:t>.</w:t>
      </w:r>
      <w:r w:rsidR="001C6ACB" w:rsidRPr="008F1ED6">
        <w:rPr>
          <w:rFonts w:ascii="Calibri" w:hAnsi="Calibri" w:cs="Calibri"/>
          <w:b/>
          <w:bCs/>
          <w:sz w:val="22"/>
        </w:rPr>
        <w:t xml:space="preserve"> </w:t>
      </w: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</w:p>
    <w:p w14:paraId="793218F5" w14:textId="58A8D9ED" w:rsidR="001C6ACB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C7F0E28" w14:textId="6802D011" w:rsidR="00411549" w:rsidRPr="008F1ED6" w:rsidRDefault="00411549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 chose to implement the SHA-</w:t>
      </w:r>
      <w:r w:rsidR="0055147C">
        <w:rPr>
          <w:rFonts w:ascii="Calibri" w:hAnsi="Calibri" w:cs="Calibri"/>
          <w:sz w:val="22"/>
        </w:rPr>
        <w:t>512-bit</w:t>
      </w:r>
      <w:r>
        <w:rPr>
          <w:rFonts w:ascii="Calibri" w:hAnsi="Calibri" w:cs="Calibri"/>
          <w:sz w:val="22"/>
        </w:rPr>
        <w:t xml:space="preserve"> hash algorithm. This is also the algorithm I would recommend for avoiding collisions while</w:t>
      </w:r>
      <w:r w:rsidR="0055147C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 xml:space="preserve">maintaining </w:t>
      </w:r>
      <w:r w:rsidR="0055147C">
        <w:rPr>
          <w:rFonts w:ascii="Calibri" w:hAnsi="Calibri" w:cs="Calibri"/>
          <w:sz w:val="22"/>
        </w:rPr>
        <w:t xml:space="preserve">processing </w:t>
      </w:r>
      <w:r>
        <w:rPr>
          <w:rFonts w:ascii="Calibri" w:hAnsi="Calibri" w:cs="Calibri"/>
          <w:sz w:val="22"/>
        </w:rPr>
        <w:t xml:space="preserve">speed. </w:t>
      </w:r>
    </w:p>
    <w:p w14:paraId="70E14519" w14:textId="56B4C434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D18E7E" w14:textId="4065BCEB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 xml:space="preserve">Justification </w:t>
      </w:r>
    </w:p>
    <w:p w14:paraId="699A5327" w14:textId="15FB9B10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38D621B" w14:textId="1BCA5117" w:rsidR="00363F13" w:rsidRPr="008F1ED6" w:rsidRDefault="00411549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 think the SHA-</w:t>
      </w:r>
      <w:r w:rsidR="0055147C">
        <w:rPr>
          <w:rFonts w:ascii="Calibri" w:hAnsi="Calibri" w:cs="Calibri"/>
          <w:sz w:val="22"/>
        </w:rPr>
        <w:t>512-bit</w:t>
      </w:r>
      <w:r>
        <w:rPr>
          <w:rFonts w:ascii="Calibri" w:hAnsi="Calibri" w:cs="Calibri"/>
          <w:sz w:val="22"/>
        </w:rPr>
        <w:t xml:space="preserve"> algorithm is the best because it can take any length input message and create a fixed output digest of 512 bits. This is the largest</w:t>
      </w:r>
      <w:r w:rsidR="0055147C">
        <w:rPr>
          <w:rFonts w:ascii="Calibri" w:hAnsi="Calibri" w:cs="Calibri"/>
          <w:sz w:val="22"/>
        </w:rPr>
        <w:t xml:space="preserve"> currently</w:t>
      </w:r>
      <w:r>
        <w:rPr>
          <w:rFonts w:ascii="Calibri" w:hAnsi="Calibri" w:cs="Calibri"/>
          <w:sz w:val="22"/>
        </w:rPr>
        <w:t xml:space="preserve"> available and will help mitigate the risks of </w:t>
      </w:r>
      <w:r w:rsidR="0055147C">
        <w:rPr>
          <w:rFonts w:ascii="Calibri" w:hAnsi="Calibri" w:cs="Calibri"/>
          <w:sz w:val="22"/>
        </w:rPr>
        <w:t xml:space="preserve">potential </w:t>
      </w:r>
      <w:r>
        <w:rPr>
          <w:rFonts w:ascii="Calibri" w:hAnsi="Calibri" w:cs="Calibri"/>
          <w:sz w:val="22"/>
        </w:rPr>
        <w:t>collisions</w:t>
      </w:r>
      <w:r w:rsidR="00331BD9">
        <w:rPr>
          <w:rFonts w:ascii="Calibri" w:hAnsi="Calibri" w:cs="Calibri"/>
          <w:sz w:val="22"/>
        </w:rPr>
        <w:t xml:space="preserve"> to almost zero</w:t>
      </w:r>
      <w:r>
        <w:rPr>
          <w:rFonts w:ascii="Calibri" w:hAnsi="Calibri" w:cs="Calibri"/>
          <w:sz w:val="22"/>
        </w:rPr>
        <w:t xml:space="preserve">. </w:t>
      </w:r>
      <w:r w:rsidR="00331BD9">
        <w:rPr>
          <w:rFonts w:ascii="Calibri" w:hAnsi="Calibri" w:cs="Calibri"/>
          <w:sz w:val="22"/>
        </w:rPr>
        <w:t>While collisions are still theoretically possible the probability is almost zero when using SHA-512. SHA-512</w:t>
      </w:r>
      <w:r>
        <w:rPr>
          <w:rFonts w:ascii="Calibri" w:hAnsi="Calibri" w:cs="Calibri"/>
          <w:sz w:val="22"/>
        </w:rPr>
        <w:t xml:space="preserve"> is also one of the strongest hash functions available at the current time.  The SHA-512 hash algorithm is also a </w:t>
      </w:r>
      <w:r w:rsidR="0055147C">
        <w:rPr>
          <w:rFonts w:ascii="Calibri" w:hAnsi="Calibri" w:cs="Calibri"/>
          <w:sz w:val="22"/>
        </w:rPr>
        <w:t>one-way</w:t>
      </w:r>
      <w:r>
        <w:rPr>
          <w:rFonts w:ascii="Calibri" w:hAnsi="Calibri" w:cs="Calibri"/>
          <w:sz w:val="22"/>
        </w:rPr>
        <w:t xml:space="preserve"> process which makes it almost impossible to compromise</w:t>
      </w:r>
      <w:r w:rsidR="0055147C">
        <w:rPr>
          <w:rFonts w:ascii="Calibri" w:hAnsi="Calibri" w:cs="Calibri"/>
          <w:sz w:val="22"/>
        </w:rPr>
        <w:t xml:space="preserve">. If an attacker was to use a brute force method it would take almost </w:t>
      </w:r>
      <m:oMath>
        <m:sSup>
          <m:sSupPr>
            <m:ctrlPr>
              <w:rPr>
                <w:rFonts w:ascii="Cambria Math" w:hAnsi="Cambria Math" w:cs="Calibri"/>
                <w:i/>
                <w:sz w:val="22"/>
              </w:rPr>
            </m:ctrlPr>
          </m:sSupPr>
          <m:e>
            <m:r>
              <w:rPr>
                <w:rFonts w:ascii="Cambria Math" w:hAnsi="Cambria Math" w:cs="Calibri"/>
                <w:sz w:val="22"/>
              </w:rPr>
              <m:t>10</m:t>
            </m:r>
          </m:e>
          <m:sup>
            <m:r>
              <w:rPr>
                <w:rFonts w:ascii="Cambria Math" w:hAnsi="Cambria Math" w:cs="Calibri"/>
                <w:sz w:val="22"/>
              </w:rPr>
              <m:t>64</m:t>
            </m:r>
          </m:sup>
        </m:sSup>
      </m:oMath>
      <w:r w:rsidR="0055147C">
        <w:rPr>
          <w:rFonts w:ascii="Calibri" w:eastAsiaTheme="minorEastAsia" w:hAnsi="Calibri" w:cs="Calibri"/>
          <w:sz w:val="22"/>
        </w:rPr>
        <w:t xml:space="preserve"> years. This means that even with the fastest </w:t>
      </w:r>
      <w:r w:rsidR="00331BD9">
        <w:rPr>
          <w:rFonts w:ascii="Calibri" w:eastAsiaTheme="minorEastAsia" w:hAnsi="Calibri" w:cs="Calibri"/>
          <w:sz w:val="22"/>
        </w:rPr>
        <w:t xml:space="preserve">known </w:t>
      </w:r>
      <w:r w:rsidR="0055147C">
        <w:rPr>
          <w:rFonts w:ascii="Calibri" w:eastAsiaTheme="minorEastAsia" w:hAnsi="Calibri" w:cs="Calibri"/>
          <w:sz w:val="22"/>
        </w:rPr>
        <w:t xml:space="preserve">computers on the planet it would take millions of years to crack the SHA-512 </w:t>
      </w:r>
      <w:r w:rsidR="00333716">
        <w:rPr>
          <w:rFonts w:ascii="Calibri" w:eastAsiaTheme="minorEastAsia" w:hAnsi="Calibri" w:cs="Calibri"/>
          <w:sz w:val="22"/>
        </w:rPr>
        <w:t xml:space="preserve">hash </w:t>
      </w:r>
      <w:r w:rsidR="0055147C">
        <w:rPr>
          <w:rFonts w:ascii="Calibri" w:eastAsiaTheme="minorEastAsia" w:hAnsi="Calibri" w:cs="Calibri"/>
          <w:sz w:val="22"/>
        </w:rPr>
        <w:t>algorithm.</w:t>
      </w:r>
      <w:r w:rsidR="00331BD9">
        <w:rPr>
          <w:rFonts w:ascii="Calibri" w:eastAsiaTheme="minorEastAsia" w:hAnsi="Calibri" w:cs="Calibri"/>
          <w:sz w:val="22"/>
        </w:rPr>
        <w:t xml:space="preserve"> </w:t>
      </w:r>
    </w:p>
    <w:p w14:paraId="02591DFE" w14:textId="098E44E5" w:rsidR="001C6ACB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1F5B419" w14:textId="3A0AF1AF" w:rsidR="0055147C" w:rsidRDefault="0055147C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0E68ECE" w14:textId="38015292" w:rsidR="0055147C" w:rsidRDefault="0055147C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5C98DCC" w14:textId="40518E05" w:rsidR="0055147C" w:rsidRDefault="0055147C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3C23787" w14:textId="1CD8E420" w:rsidR="0055147C" w:rsidRDefault="0055147C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7B46E4D" w14:textId="6FF84F2B" w:rsidR="0055147C" w:rsidRDefault="0055147C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402249A" w14:textId="0142E4B7" w:rsidR="0055147C" w:rsidRDefault="0055147C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E4CFFDE" w14:textId="6B00DB1D" w:rsidR="0055147C" w:rsidRDefault="0055147C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AE2C978" w14:textId="0957C3A9" w:rsidR="0055147C" w:rsidRDefault="0055147C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6F9CD51" w14:textId="38464244" w:rsidR="0055147C" w:rsidRDefault="0055147C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A68FA20" w14:textId="28508C25" w:rsidR="0055147C" w:rsidRDefault="0055147C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51D3E49" w14:textId="3DEB3E00" w:rsidR="0055147C" w:rsidRDefault="0055147C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4B66AC8" w14:textId="652B39E5" w:rsidR="0055147C" w:rsidRDefault="0055147C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658EBB8" w14:textId="5C57D067" w:rsidR="0055147C" w:rsidRDefault="0055147C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FE2E21A" w14:textId="2E08BB64" w:rsidR="0055147C" w:rsidRDefault="0055147C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009AACB" w14:textId="2DEA01D1" w:rsidR="0055147C" w:rsidRDefault="0055147C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5548120" w14:textId="15EA6612" w:rsidR="0055147C" w:rsidRDefault="0055147C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C5A71EA" w14:textId="14D112C0" w:rsidR="0055147C" w:rsidRDefault="0055147C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3C90314" w14:textId="77777777" w:rsidR="0055147C" w:rsidRPr="008F1ED6" w:rsidRDefault="0055147C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1F95F34" w14:textId="26E70D0D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Generate Checksum</w:t>
      </w:r>
    </w:p>
    <w:p w14:paraId="7E577848" w14:textId="7A1EA53D" w:rsidR="004F1C48" w:rsidRDefault="0055147C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14E74D69" wp14:editId="608FD940">
            <wp:extent cx="5798820" cy="3888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186" cy="38916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C26C62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BB8398D" w14:textId="73353DBB" w:rsidR="00F93B31" w:rsidRPr="008F1ED6" w:rsidRDefault="00F93B31" w:rsidP="00E91FB2">
      <w:pPr>
        <w:pStyle w:val="Heading2"/>
        <w:numPr>
          <w:ilvl w:val="0"/>
          <w:numId w:val="2"/>
        </w:numPr>
      </w:pPr>
      <w:r w:rsidRPr="00E91FB2">
        <w:t>Verification</w:t>
      </w:r>
    </w:p>
    <w:p w14:paraId="48597CAB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584C20C" w14:textId="7CAE5E02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Insert a screenshot below of the web browser with</w:t>
      </w:r>
      <w:r w:rsidR="00363F13" w:rsidRPr="008F1ED6">
        <w:rPr>
          <w:rFonts w:ascii="Calibri" w:hAnsi="Calibri" w:cs="Calibri"/>
          <w:sz w:val="22"/>
        </w:rPr>
        <w:t xml:space="preserve"> your unique information.</w:t>
      </w:r>
    </w:p>
    <w:p w14:paraId="4AAEBC83" w14:textId="1D93A655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EF4BF11" w14:textId="51FBFD30" w:rsidR="0035598A" w:rsidRPr="008F1ED6" w:rsidRDefault="007328F8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3F796542" wp14:editId="4B2D00B7">
            <wp:extent cx="5943600" cy="757555"/>
            <wp:effectExtent l="0" t="0" r="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98A" w:rsidRPr="008F1ED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A6310" w14:textId="77777777" w:rsidR="00F56B4E" w:rsidRDefault="00F56B4E" w:rsidP="0035598A">
      <w:pPr>
        <w:spacing w:after="0" w:line="240" w:lineRule="auto"/>
      </w:pPr>
      <w:r>
        <w:separator/>
      </w:r>
    </w:p>
  </w:endnote>
  <w:endnote w:type="continuationSeparator" w:id="0">
    <w:p w14:paraId="1B32552E" w14:textId="77777777" w:rsidR="00F56B4E" w:rsidRDefault="00F56B4E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4A" w14:textId="77777777" w:rsidR="00343E73" w:rsidRDefault="00343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585AB" w14:textId="77777777" w:rsidR="00343E73" w:rsidRDefault="00343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AA3A1" w14:textId="77777777" w:rsidR="00F56B4E" w:rsidRDefault="00F56B4E" w:rsidP="0035598A">
      <w:pPr>
        <w:spacing w:after="0" w:line="240" w:lineRule="auto"/>
      </w:pPr>
      <w:r>
        <w:separator/>
      </w:r>
    </w:p>
  </w:footnote>
  <w:footnote w:type="continuationSeparator" w:id="0">
    <w:p w14:paraId="645D1C6E" w14:textId="77777777" w:rsidR="00F56B4E" w:rsidRDefault="00F56B4E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870AD" w14:textId="77777777" w:rsidR="00343E73" w:rsidRDefault="00343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2D351" w14:textId="736DF623" w:rsidR="0035598A" w:rsidRDefault="00343E73" w:rsidP="001C6ACB">
    <w:pPr>
      <w:pStyle w:val="Header"/>
      <w:spacing w:after="200"/>
      <w:jc w:val="center"/>
    </w:pPr>
    <w:r>
      <w:rPr>
        <w:noProof/>
      </w:rPr>
      <w:drawing>
        <wp:inline distT="0" distB="0" distL="0" distR="0" wp14:anchorId="5C888F47" wp14:editId="7DED8CA7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8529B" w14:textId="77777777" w:rsidR="00343E73" w:rsidRDefault="00343E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5631953">
    <w:abstractNumId w:val="0"/>
  </w:num>
  <w:num w:numId="2" w16cid:durableId="1834026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A2066"/>
    <w:rsid w:val="000C72EB"/>
    <w:rsid w:val="000D5623"/>
    <w:rsid w:val="00111F59"/>
    <w:rsid w:val="001154E4"/>
    <w:rsid w:val="001C6ACB"/>
    <w:rsid w:val="00236DA4"/>
    <w:rsid w:val="00264D05"/>
    <w:rsid w:val="002833FF"/>
    <w:rsid w:val="002C31D0"/>
    <w:rsid w:val="00331BD9"/>
    <w:rsid w:val="00333716"/>
    <w:rsid w:val="00343E73"/>
    <w:rsid w:val="0035598A"/>
    <w:rsid w:val="00363F13"/>
    <w:rsid w:val="003B0D86"/>
    <w:rsid w:val="00411549"/>
    <w:rsid w:val="004B49A4"/>
    <w:rsid w:val="004F1C48"/>
    <w:rsid w:val="00510C3F"/>
    <w:rsid w:val="0055147C"/>
    <w:rsid w:val="00593EC3"/>
    <w:rsid w:val="005C0980"/>
    <w:rsid w:val="006A51DF"/>
    <w:rsid w:val="00713294"/>
    <w:rsid w:val="007328F8"/>
    <w:rsid w:val="00785998"/>
    <w:rsid w:val="0085168C"/>
    <w:rsid w:val="008D5FE7"/>
    <w:rsid w:val="008E4BCA"/>
    <w:rsid w:val="008F1ED6"/>
    <w:rsid w:val="00973CB0"/>
    <w:rsid w:val="009A01C2"/>
    <w:rsid w:val="00A11B04"/>
    <w:rsid w:val="00A43EA4"/>
    <w:rsid w:val="00B019B2"/>
    <w:rsid w:val="00C024E2"/>
    <w:rsid w:val="00D539BB"/>
    <w:rsid w:val="00DD2E3B"/>
    <w:rsid w:val="00DE1B70"/>
    <w:rsid w:val="00E41086"/>
    <w:rsid w:val="00E61DA4"/>
    <w:rsid w:val="00E91FB2"/>
    <w:rsid w:val="00F56B4E"/>
    <w:rsid w:val="00F6521E"/>
    <w:rsid w:val="00F93B31"/>
    <w:rsid w:val="00FA0993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5514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25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Five Checksum Verification Assignment Template</vt:lpstr>
    </vt:vector>
  </TitlesOfParts>
  <Company>SNHU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Lawson Howell</cp:lastModifiedBy>
  <cp:revision>9</cp:revision>
  <dcterms:created xsi:type="dcterms:W3CDTF">2023-01-30T19:57:00Z</dcterms:created>
  <dcterms:modified xsi:type="dcterms:W3CDTF">2023-01-30T20:19:00Z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